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2018/1/1117：25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完善数据库的不足的设计之处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讨论后台逻辑是否可以更加完善</w:t>
            </w:r>
            <w:bookmarkStart w:id="0" w:name="_GoBack"/>
            <w:bookmarkEnd w:id="0"/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B9E29"/>
    <w:multiLevelType w:val="singleLevel"/>
    <w:tmpl w:val="A8FB9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5EC3873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4C6C4DCF"/>
    <w:rsid w:val="56AF4157"/>
    <w:rsid w:val="5B5D7092"/>
    <w:rsid w:val="5CA81018"/>
    <w:rsid w:val="5EB56D34"/>
    <w:rsid w:val="5EDC43B3"/>
    <w:rsid w:val="5F5D1633"/>
    <w:rsid w:val="64147C9C"/>
    <w:rsid w:val="69377FC1"/>
    <w:rsid w:val="69804E98"/>
    <w:rsid w:val="6E7569C5"/>
    <w:rsid w:val="71A26331"/>
    <w:rsid w:val="72CC6C65"/>
    <w:rsid w:val="761603EB"/>
    <w:rsid w:val="7E9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68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2019-01-17T01:35:12Z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