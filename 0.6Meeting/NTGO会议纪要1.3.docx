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2018/1/3 17：15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对基础知识的学习与掌握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基础知识的积累研究BootStrap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讨论前端界面的布局要简洁高效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1.布局可以参照微软的office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F675"/>
    <w:multiLevelType w:val="singleLevel"/>
    <w:tmpl w:val="53F2F6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2E347F69"/>
    <w:rsid w:val="31515433"/>
    <w:rsid w:val="3264750C"/>
    <w:rsid w:val="34E746F6"/>
    <w:rsid w:val="3D7E6152"/>
    <w:rsid w:val="47612B34"/>
    <w:rsid w:val="56AF4157"/>
    <w:rsid w:val="5B5D7092"/>
    <w:rsid w:val="5CA81018"/>
    <w:rsid w:val="5EB56D34"/>
    <w:rsid w:val="5EDC43B3"/>
    <w:rsid w:val="64147C9C"/>
    <w:rsid w:val="69377FC1"/>
    <w:rsid w:val="69804E98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45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2019-01-17T01:12:23Z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