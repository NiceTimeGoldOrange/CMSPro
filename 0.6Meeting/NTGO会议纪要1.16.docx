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2018/1/16 17：35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完成后台代码逻辑的重构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完成添加会议弹框的设计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完善具体的算法结构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C2D47"/>
    <w:multiLevelType w:val="singleLevel"/>
    <w:tmpl w:val="41AC2D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5EC3873"/>
    <w:rsid w:val="06AA2E58"/>
    <w:rsid w:val="0DF703C0"/>
    <w:rsid w:val="100C1820"/>
    <w:rsid w:val="117F2A4E"/>
    <w:rsid w:val="121127B4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2E347F69"/>
    <w:rsid w:val="31515433"/>
    <w:rsid w:val="3264750C"/>
    <w:rsid w:val="34E746F6"/>
    <w:rsid w:val="3D7E6152"/>
    <w:rsid w:val="47612B34"/>
    <w:rsid w:val="4C6C4DCF"/>
    <w:rsid w:val="507D273E"/>
    <w:rsid w:val="56AF4157"/>
    <w:rsid w:val="5B5D7092"/>
    <w:rsid w:val="5CA81018"/>
    <w:rsid w:val="5EB56D34"/>
    <w:rsid w:val="5EDC43B3"/>
    <w:rsid w:val="5F5D1633"/>
    <w:rsid w:val="5FAB78B1"/>
    <w:rsid w:val="64147C9C"/>
    <w:rsid w:val="69377FC1"/>
    <w:rsid w:val="69804E98"/>
    <w:rsid w:val="6E7569C5"/>
    <w:rsid w:val="71A26331"/>
    <w:rsid w:val="72CC6C65"/>
    <w:rsid w:val="761603EB"/>
    <w:rsid w:val="7E9A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73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2019-01-17T01:40:00Z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