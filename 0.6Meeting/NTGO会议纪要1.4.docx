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2018/1/4 17：15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136" w:leftChars="0" w:firstLine="0" w:firstLineChars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学习了Restful风格的编码规范和要求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136" w:leftChars="0" w:firstLine="0" w:firstLineChars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学习了EF框架的三种模式编写了demo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3.完成需求说明书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4.学会看官方api文档 理解学会看官方文档的重要性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5.提交项目计划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1.学会看微软的官方文档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43D8B9"/>
    <w:multiLevelType w:val="singleLevel"/>
    <w:tmpl w:val="AD43D8B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3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00C1820"/>
    <w:rsid w:val="117F2A4E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2E347F69"/>
    <w:rsid w:val="31515433"/>
    <w:rsid w:val="3264750C"/>
    <w:rsid w:val="34E746F6"/>
    <w:rsid w:val="3D7E6152"/>
    <w:rsid w:val="47612B34"/>
    <w:rsid w:val="56AF4157"/>
    <w:rsid w:val="5B5D7092"/>
    <w:rsid w:val="5CA81018"/>
    <w:rsid w:val="5EB56D34"/>
    <w:rsid w:val="5EDC43B3"/>
    <w:rsid w:val="64147C9C"/>
    <w:rsid w:val="69377FC1"/>
    <w:rsid w:val="69804E98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52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2019-01-17T01:18:54Z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