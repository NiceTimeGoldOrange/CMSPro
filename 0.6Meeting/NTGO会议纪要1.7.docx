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2018/1/7 18：15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完成需求文档初稿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测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试Swagger 可以使用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重新编写文档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61565"/>
    <w:multiLevelType w:val="singleLevel"/>
    <w:tmpl w:val="217615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00C1820"/>
    <w:rsid w:val="117F2A4E"/>
    <w:rsid w:val="121127B4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2E347F69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5EDC43B3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55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2019-01-17T01:21:47Z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