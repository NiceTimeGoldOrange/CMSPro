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2018/1/2 17：15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对基础知识的学习与掌握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排除盲点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1.注意文档格式养成习惯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F675"/>
    <w:multiLevelType w:val="singleLevel"/>
    <w:tmpl w:val="53F2F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5EDC43B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41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