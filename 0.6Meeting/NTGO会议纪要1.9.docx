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2018/1/8 17：25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完成数据库设计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初步完成api设计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完善前端界面设计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学习BootStrap知识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0E7920"/>
    <w:multiLevelType w:val="singleLevel"/>
    <w:tmpl w:val="F10E79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00C1820"/>
    <w:rsid w:val="117F2A4E"/>
    <w:rsid w:val="121127B4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2E347F69"/>
    <w:rsid w:val="31515433"/>
    <w:rsid w:val="3264750C"/>
    <w:rsid w:val="34E746F6"/>
    <w:rsid w:val="3D7E6152"/>
    <w:rsid w:val="47612B34"/>
    <w:rsid w:val="4C6C4DCF"/>
    <w:rsid w:val="56AF4157"/>
    <w:rsid w:val="5B5D7092"/>
    <w:rsid w:val="5CA81018"/>
    <w:rsid w:val="5EB56D34"/>
    <w:rsid w:val="5EDC43B3"/>
    <w:rsid w:val="5F5D1633"/>
    <w:rsid w:val="64147C9C"/>
    <w:rsid w:val="69377FC1"/>
    <w:rsid w:val="69804E98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63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2019-01-17T01:29:50Z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