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2018/1/8 17：25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NTGO实习生小组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完善项目计划书和需求文档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完成预约系统的原型设计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完成测试用例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完成Swagger测试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367D2"/>
    <w:multiLevelType w:val="singleLevel"/>
    <w:tmpl w:val="7AE367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00C1820"/>
    <w:rsid w:val="117F2A4E"/>
    <w:rsid w:val="121127B4"/>
    <w:rsid w:val="128C481A"/>
    <w:rsid w:val="19B15618"/>
    <w:rsid w:val="1ED70EF0"/>
    <w:rsid w:val="1F361E4B"/>
    <w:rsid w:val="1F993A5E"/>
    <w:rsid w:val="1FE26790"/>
    <w:rsid w:val="23CA3131"/>
    <w:rsid w:val="27F13179"/>
    <w:rsid w:val="2C1B3595"/>
    <w:rsid w:val="2DEF10C4"/>
    <w:rsid w:val="2E347F69"/>
    <w:rsid w:val="31515433"/>
    <w:rsid w:val="3264750C"/>
    <w:rsid w:val="34E746F6"/>
    <w:rsid w:val="3D7E6152"/>
    <w:rsid w:val="47612B34"/>
    <w:rsid w:val="56AF4157"/>
    <w:rsid w:val="5B5D7092"/>
    <w:rsid w:val="5CA81018"/>
    <w:rsid w:val="5EB56D34"/>
    <w:rsid w:val="5EDC43B3"/>
    <w:rsid w:val="5F5D1633"/>
    <w:rsid w:val="64147C9C"/>
    <w:rsid w:val="69377FC1"/>
    <w:rsid w:val="69804E98"/>
    <w:rsid w:val="6E7569C5"/>
    <w:rsid w:val="71A26331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58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2019-01-17T01:25:30Z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